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8D4A8B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8D4A8B">
        <w:rPr>
          <w:b/>
          <w:szCs w:val="28"/>
        </w:rPr>
        <w:t>3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</w:t>
      </w:r>
      <w:r w:rsidR="008D4A8B">
        <w:rPr>
          <w:b/>
          <w:sz w:val="28"/>
          <w:szCs w:val="28"/>
        </w:rPr>
        <w:t xml:space="preserve"> для работы с двоичным деревом</w:t>
      </w:r>
      <w:r w:rsidRPr="00BA5D27">
        <w:rPr>
          <w:b/>
          <w:sz w:val="28"/>
          <w:szCs w:val="28"/>
        </w:rPr>
        <w:t>»</w:t>
      </w: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5830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8475" w:history="1">
            <w:r w:rsidR="00F65830" w:rsidRPr="003166C1">
              <w:rPr>
                <w:rStyle w:val="ae"/>
                <w:noProof/>
              </w:rPr>
              <w:t>1.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_Toc58158475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C64C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6" w:history="1">
            <w:r w:rsidR="00F65830" w:rsidRPr="003166C1">
              <w:rPr>
                <w:rStyle w:val="ae"/>
                <w:noProof/>
              </w:rPr>
              <w:t>2.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 xml:space="preserve">Описание реализованных </w:t>
            </w:r>
            <w:r w:rsidR="00F65830" w:rsidRPr="003166C1">
              <w:rPr>
                <w:rStyle w:val="ae"/>
                <w:noProof/>
                <w:lang w:val="en-US"/>
              </w:rPr>
              <w:t>unit-</w:t>
            </w:r>
            <w:r w:rsidR="00F65830" w:rsidRPr="003166C1">
              <w:rPr>
                <w:rStyle w:val="ae"/>
                <w:noProof/>
              </w:rPr>
              <w:t>тестов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_Toc58158476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C64C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7" w:history="1">
            <w:r w:rsidR="00F65830" w:rsidRPr="003166C1">
              <w:rPr>
                <w:rStyle w:val="ae"/>
                <w:noProof/>
              </w:rPr>
              <w:t>3.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Код программы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_Toc58158477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4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C64C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8" w:history="1">
            <w:r w:rsidR="00F65830" w:rsidRPr="003166C1">
              <w:rPr>
                <w:rStyle w:val="ae"/>
                <w:noProof/>
              </w:rPr>
              <w:t>4.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Пример работы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_Toc58158478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5830" w:rsidRDefault="002C64C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9" w:history="1">
            <w:r w:rsidR="00F65830" w:rsidRPr="003166C1">
              <w:rPr>
                <w:rStyle w:val="ae"/>
                <w:noProof/>
              </w:rPr>
              <w:t>5.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Вывод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_Toc58158479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8158475"/>
      <w:r>
        <w:lastRenderedPageBreak/>
        <w:t xml:space="preserve">Постановка задачи и описание </w:t>
      </w:r>
      <w:r w:rsidR="00C009B3">
        <w:t>реализуемых класса и</w:t>
      </w:r>
      <w:r w:rsidR="00C133A4">
        <w:t xml:space="preserve"> алгоритмов</w:t>
      </w:r>
      <w:bookmarkEnd w:id="0"/>
    </w:p>
    <w:p w:rsidR="00525E9F" w:rsidRDefault="00C133A4" w:rsidP="00C133A4">
      <w:pPr>
        <w:jc w:val="both"/>
      </w:pPr>
      <w:r>
        <w:t xml:space="preserve">Реализовать алгоритмы </w:t>
      </w:r>
      <w:r w:rsidR="008D4A8B">
        <w:t>поиска, добавления и удаления элементов в двоичном дереве поиска</w:t>
      </w:r>
    </w:p>
    <w:p w:rsidR="00C009B3" w:rsidRDefault="00C009B3" w:rsidP="00C133A4">
      <w:pPr>
        <w:jc w:val="both"/>
      </w:pPr>
      <w:r>
        <w:t>Используем для этой задачи хранение информации</w:t>
      </w:r>
      <w:r w:rsidRPr="00C009B3">
        <w:t xml:space="preserve"> </w:t>
      </w:r>
      <w:r>
        <w:t xml:space="preserve">в узлах </w:t>
      </w:r>
      <w:r>
        <w:rPr>
          <w:lang w:val="en-US"/>
        </w:rPr>
        <w:t>node</w:t>
      </w:r>
      <w:r>
        <w:t xml:space="preserve">, объединенных в двоичном дереве поиска </w:t>
      </w:r>
      <w:proofErr w:type="spellStart"/>
      <w:r>
        <w:rPr>
          <w:lang w:val="en-US"/>
        </w:rPr>
        <w:t>bst</w:t>
      </w:r>
      <w:proofErr w:type="spellEnd"/>
      <w:r w:rsidRPr="00525E9F">
        <w:t>.</w:t>
      </w:r>
    </w:p>
    <w:p w:rsidR="00C009B3" w:rsidRDefault="00C009B3" w:rsidP="00C133A4">
      <w:pPr>
        <w:jc w:val="both"/>
        <w:rPr>
          <w:lang w:val="en-US"/>
        </w:rPr>
      </w:pPr>
      <w:r>
        <w:rPr>
          <w:lang w:val="en-US"/>
        </w:rPr>
        <w:t>Class node</w:t>
      </w:r>
    </w:p>
    <w:p w:rsidR="00C009B3" w:rsidRDefault="00C009B3" w:rsidP="00C009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64D6A" wp14:editId="1E84CEC0">
            <wp:extent cx="31623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B3" w:rsidRDefault="00C009B3" w:rsidP="00C009B3">
      <w:pPr>
        <w:rPr>
          <w:lang w:val="en-US"/>
        </w:rPr>
      </w:pPr>
      <w:r>
        <w:rPr>
          <w:lang w:val="en-US"/>
        </w:rPr>
        <w:t>Class BST</w:t>
      </w:r>
    </w:p>
    <w:p w:rsidR="0051038A" w:rsidRPr="00C009B3" w:rsidRDefault="0051038A" w:rsidP="005103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FC5D29" wp14:editId="578EDDB0">
            <wp:extent cx="27051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:rsidTr="006264B1">
        <w:tc>
          <w:tcPr>
            <w:tcW w:w="3114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49727C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>b</w:t>
            </w:r>
            <w:r>
              <w:rPr>
                <w:rFonts w:eastAsiaTheme="majorEastAsia"/>
                <w:lang w:val="en-US"/>
              </w:rPr>
              <w:t>ool contains(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5101" w:type="dxa"/>
          </w:tcPr>
          <w:p w:rsidR="00C133A4" w:rsidRPr="0049727C" w:rsidRDefault="006264B1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элемента в дереве</w:t>
            </w:r>
          </w:p>
        </w:tc>
        <w:tc>
          <w:tcPr>
            <w:tcW w:w="1391" w:type="dxa"/>
          </w:tcPr>
          <w:p w:rsidR="00C133A4" w:rsidRPr="0049727C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 w:rsidR="006264B1">
              <w:rPr>
                <w:rFonts w:eastAsiaTheme="majorEastAsia"/>
                <w:lang w:val="en-US"/>
              </w:rPr>
              <w:t>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6264B1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 w:rsidR="0051038A" w:rsidRPr="0051038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Вставляет элемент в дерево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6264B1" w:rsidRDefault="006264B1" w:rsidP="006264B1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>
              <w:rPr>
                <w:rFonts w:eastAsiaTheme="majorEastAsia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Удаляет элемент из </w:t>
            </w:r>
            <w:proofErr w:type="spellStart"/>
            <w:r>
              <w:rPr>
                <w:rFonts w:eastAsiaTheme="majorEastAsia"/>
              </w:rPr>
              <w:t>деерева</w:t>
            </w:r>
            <w:proofErr w:type="spellEnd"/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51038A">
              <w:rPr>
                <w:rFonts w:eastAsiaTheme="majorEastAsia"/>
                <w:lang w:val="en-US"/>
              </w:rPr>
              <w:t>create_bft_iterator</w:t>
            </w:r>
            <w:proofErr w:type="spellEnd"/>
            <w:r w:rsidRPr="0051038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6264B1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ширину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322A70">
              <w:rPr>
                <w:rFonts w:eastAsiaTheme="majorEastAsia"/>
                <w:lang w:val="en-US"/>
              </w:rPr>
              <w:t>create_dft_iterator</w:t>
            </w:r>
            <w:proofErr w:type="spellEnd"/>
            <w:r w:rsidRPr="00322A70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глубину</w:t>
            </w:r>
          </w:p>
        </w:tc>
        <w:tc>
          <w:tcPr>
            <w:tcW w:w="1391" w:type="dxa"/>
          </w:tcPr>
          <w:p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322A70">
              <w:rPr>
                <w:rFonts w:eastAsiaTheme="majorEastAsia"/>
                <w:lang w:val="en-US"/>
              </w:rPr>
              <w:t>int</w:t>
            </w:r>
            <w:proofErr w:type="spellEnd"/>
            <w:r w:rsidRPr="00322A70">
              <w:rPr>
                <w:rFonts w:eastAsiaTheme="majorEastAsia"/>
                <w:lang w:val="en-US"/>
              </w:rPr>
              <w:t xml:space="preserve"> next() override</w:t>
            </w:r>
          </w:p>
        </w:tc>
        <w:tc>
          <w:tcPr>
            <w:tcW w:w="5101" w:type="dxa"/>
          </w:tcPr>
          <w:p w:rsidR="00C133A4" w:rsidRPr="000852AE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  <w:tc>
          <w:tcPr>
            <w:tcW w:w="1391" w:type="dxa"/>
          </w:tcPr>
          <w:p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322A70">
              <w:rPr>
                <w:rFonts w:eastAsiaTheme="majorEastAsia"/>
                <w:lang w:val="en-US"/>
              </w:rPr>
              <w:t>has_next</w:t>
            </w:r>
            <w:proofErr w:type="spellEnd"/>
            <w:r w:rsidRPr="00322A70">
              <w:rPr>
                <w:rFonts w:eastAsiaTheme="majorEastAsia"/>
                <w:lang w:val="en-US"/>
              </w:rPr>
              <w:t>() override</w:t>
            </w:r>
          </w:p>
        </w:tc>
        <w:tc>
          <w:tcPr>
            <w:tcW w:w="5101" w:type="dxa"/>
          </w:tcPr>
          <w:p w:rsidR="00C133A4" w:rsidRPr="00304CEA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дочерних элементов у узла</w:t>
            </w:r>
          </w:p>
        </w:tc>
        <w:tc>
          <w:tcPr>
            <w:tcW w:w="1391" w:type="dxa"/>
          </w:tcPr>
          <w:p w:rsidR="00C133A4" w:rsidRPr="006264B1" w:rsidRDefault="00C133A4" w:rsidP="006264B1">
            <w:pPr>
              <w:ind w:firstLine="0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1)</w:t>
            </w:r>
          </w:p>
        </w:tc>
      </w:tr>
    </w:tbl>
    <w:p w:rsidR="00525E9F" w:rsidRDefault="00D01C43" w:rsidP="00D01C43">
      <w:pPr>
        <w:pStyle w:val="1"/>
      </w:pPr>
      <w:bookmarkStart w:id="1" w:name="_Toc58158476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7742"/>
      </w:tblGrid>
      <w:tr w:rsidR="00D01C43" w:rsidTr="00F65830">
        <w:tc>
          <w:tcPr>
            <w:tcW w:w="160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F65830">
        <w:tc>
          <w:tcPr>
            <w:tcW w:w="1603" w:type="dxa"/>
          </w:tcPr>
          <w:p w:rsidR="001D67F3" w:rsidRPr="008706CC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InitTest1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Создание итератора на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rPr>
                <w:lang w:val="en-US"/>
              </w:rPr>
              <w:t>InitTest2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Создание итератора на 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InsertTest1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Проверка работы итератора обхода в ширину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InsertTest2</w:t>
            </w:r>
          </w:p>
        </w:tc>
        <w:tc>
          <w:tcPr>
            <w:tcW w:w="7742" w:type="dxa"/>
          </w:tcPr>
          <w:p w:rsidR="00F65830" w:rsidRPr="009604CC" w:rsidRDefault="00F65830" w:rsidP="00F65830">
            <w:pPr>
              <w:ind w:firstLine="0"/>
            </w:pPr>
            <w:r>
              <w:t>Проверка работы итератора обхода в глубину</w:t>
            </w:r>
          </w:p>
        </w:tc>
      </w:tr>
      <w:tr w:rsidR="001D67F3" w:rsidTr="00F65830">
        <w:tc>
          <w:tcPr>
            <w:tcW w:w="1603" w:type="dxa"/>
          </w:tcPr>
          <w:p w:rsidR="001D67F3" w:rsidRPr="004E2BAA" w:rsidRDefault="00F65830" w:rsidP="001D67F3">
            <w:pPr>
              <w:ind w:firstLine="0"/>
            </w:pPr>
            <w:r w:rsidRPr="00F65830">
              <w:rPr>
                <w:lang w:val="en-US"/>
              </w:rPr>
              <w:t>ContainsTest1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Проверка поиска 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t>ContainsTest2</w:t>
            </w:r>
          </w:p>
        </w:tc>
        <w:tc>
          <w:tcPr>
            <w:tcW w:w="7742" w:type="dxa"/>
          </w:tcPr>
          <w:p w:rsidR="001D67F3" w:rsidRDefault="00F65830" w:rsidP="001D67F3">
            <w:pPr>
              <w:tabs>
                <w:tab w:val="left" w:pos="1695"/>
              </w:tabs>
              <w:ind w:firstLine="0"/>
            </w:pPr>
            <w:r>
              <w:t>Проверка поиска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ContainsTest3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поиска элемента в 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D03797" w:rsidRDefault="00F65830" w:rsidP="00F65830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RemoveTest1</w:t>
            </w:r>
          </w:p>
        </w:tc>
        <w:tc>
          <w:tcPr>
            <w:tcW w:w="7742" w:type="dxa"/>
          </w:tcPr>
          <w:p w:rsidR="00F65830" w:rsidRDefault="00F65830" w:rsidP="00F65830">
            <w:pPr>
              <w:ind w:firstLine="0"/>
            </w:pPr>
            <w:r>
              <w:t>Проверка удаления существующего элемента в непустом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</w:pPr>
            <w:r w:rsidRPr="00F65830">
              <w:t>RemoveTest2</w:t>
            </w:r>
          </w:p>
        </w:tc>
        <w:tc>
          <w:tcPr>
            <w:tcW w:w="7742" w:type="dxa"/>
          </w:tcPr>
          <w:p w:rsidR="00F65830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 w:rsidRPr="00F65830">
              <w:lastRenderedPageBreak/>
              <w:t>RemoveTest3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элемента в пустом дереве</w:t>
            </w:r>
          </w:p>
        </w:tc>
      </w:tr>
    </w:tbl>
    <w:p w:rsidR="00D01C43" w:rsidRDefault="00D02B94" w:rsidP="00D02B94">
      <w:pPr>
        <w:pStyle w:val="1"/>
      </w:pPr>
      <w:bookmarkStart w:id="2" w:name="_Toc58158477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F65830" w:rsidRDefault="00F65830" w:rsidP="001D67F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queue.h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stack.h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iterator.h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 public Iterator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queue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root)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cur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cur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nodesQueue.clear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nodesQueue.getSize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 &gt; 0)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nodesQueue.front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nodesQueue.pop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(cur-&gt;left);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nodesQueue.push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return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(cur-&gt;left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 public Iterator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stack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flag =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root)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cur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cur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 xml:space="preserve">           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nodesStack.clear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(flag)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flag =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Node* temp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nodesStack.getTop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nodesStack.pop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return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nodesStack.push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(cur-&gt;right);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cur = cur-&gt;left;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nodesStack.isEmpty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>())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nodesStack.getTop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nodesStack.pop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else cur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override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(cur-&gt;left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BST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BST(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root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BST(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clear(root);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contains(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&amp;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Node* temp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while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value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=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(value &gt;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else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 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&amp;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) root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Node* temp = root;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while (true)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(value &gt;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temp-&gt;right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break;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(temp-&gt;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temp = temp-&gt;left;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temp-&gt;left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break;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&amp;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(root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throw "This tree is empty";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(!contains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(value)) throw "This element isn`t in tree";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Node* cur = root, *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while (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value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=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(value &lt;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cur = cur-&gt;left;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cur = cur-&gt;right;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if (cur-&gt;left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==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-&gt;left-&gt;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-&gt;left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 xml:space="preserve">else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prev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-&gt;right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delete cur;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else 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&amp;&amp; cur-&gt;right !=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Node*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(cur-&gt;right-&gt;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 = cur-&gt;right-&gt;left;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cur-&gt;right-&gt;left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temp = cur-&gt;right;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temp-&gt;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new_Node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new Node(temp-&gt;right-&gt;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, temp-&gt;right-&gt;left, temp-&gt;right-&gt;right);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new_Node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delete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if (cur-&gt;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cur-&gt;left-&gt;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delete cur-&gt;left;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else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cur-&gt;right-&gt;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delete cur-&gt;right;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    cur-&gt;right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 xml:space="preserve">        if (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clear(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-&gt;left);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clear(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-&gt;right);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    delete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toDelete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Iterator*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create_bft_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return new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(root);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Iterator*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create_dft_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new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(root);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D02B94" w:rsidRPr="00D02B94" w:rsidRDefault="0037445D" w:rsidP="0037445D">
            <w:pPr>
              <w:ind w:firstLine="0"/>
              <w:rPr>
                <w:sz w:val="16"/>
                <w:szCs w:val="16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&gt;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BST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++)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]) &lt;&lt;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D02B94" w:rsidRDefault="00F65830" w:rsidP="00F65830">
            <w:pPr>
              <w:ind w:firstLine="0"/>
            </w:pPr>
            <w:r w:rsidRPr="00F65830">
              <w:rPr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F65830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BSTUnitTest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/laba3/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bst.h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"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BSTUnitTest</w:t>
            </w:r>
            <w:proofErr w:type="spellEnd"/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BSTUnitTest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BST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TEST_METHOD(InitTest1)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 == 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TEST_METHOD(InitTest2)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TEST_METHOD(InsertTest1)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_bft_iterator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TEST_METHOD(InsertTest2)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1, 0, 3, 2, 6, 5, 9, 8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 xml:space="preserve">Iterator*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bst.create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_dft_iterator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] ==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-&gt;next());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++)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(11));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TEST_METHOD(ContainsTest3)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TEST_METHOD(RemoveTest1)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bst.contains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(1));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TEST_METHOD(RemoveTest2)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10] = { 7, 4, 9, 1, 6, 8, 0, 3, 5, 2 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&lt; 10;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++) </w:t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bst.insert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]);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element isn`t in tree");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lastRenderedPageBreak/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TEST_METHOD(RemoveTest3)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try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65830">
              <w:rPr>
                <w:sz w:val="16"/>
                <w:szCs w:val="16"/>
                <w:lang w:val="en-US"/>
              </w:rPr>
              <w:t>bst.remove</w:t>
            </w:r>
            <w:proofErr w:type="spellEnd"/>
            <w:proofErr w:type="gramEnd"/>
            <w:r w:rsidRPr="00F65830">
              <w:rPr>
                <w:sz w:val="16"/>
                <w:szCs w:val="16"/>
                <w:lang w:val="en-US"/>
              </w:rPr>
              <w:t>(1);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char* warning)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65830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(warning, "This tree is empty");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</w:r>
            <w:r w:rsidRPr="00F65830">
              <w:rPr>
                <w:sz w:val="16"/>
                <w:szCs w:val="16"/>
                <w:lang w:val="en-US"/>
              </w:rPr>
              <w:tab/>
              <w:t>}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>};</w:t>
            </w:r>
          </w:p>
          <w:p w:rsidR="00D02B94" w:rsidRPr="00D02B94" w:rsidRDefault="00F65830" w:rsidP="00F65830">
            <w:pPr>
              <w:ind w:firstLine="0"/>
              <w:rPr>
                <w:sz w:val="16"/>
                <w:szCs w:val="16"/>
              </w:rPr>
            </w:pPr>
            <w:r w:rsidRPr="00F65830">
              <w:rPr>
                <w:sz w:val="16"/>
                <w:szCs w:val="16"/>
                <w:lang w:val="en-US"/>
              </w:rPr>
              <w:t>}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8"/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Iterator.h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#pragma once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class Iterator {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public: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virtual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ab/>
              <w:t xml:space="preserve">virtual bool </w:t>
            </w:r>
            <w:proofErr w:type="spellStart"/>
            <w:r w:rsidRPr="00F65830">
              <w:rPr>
                <w:sz w:val="16"/>
                <w:szCs w:val="16"/>
                <w:lang w:val="en-US"/>
              </w:rPr>
              <w:t>has_</w:t>
            </w:r>
            <w:proofErr w:type="gramStart"/>
            <w:r w:rsidRPr="00F65830">
              <w:rPr>
                <w:sz w:val="16"/>
                <w:szCs w:val="16"/>
                <w:lang w:val="en-US"/>
              </w:rPr>
              <w:t>next</w:t>
            </w:r>
            <w:proofErr w:type="spellEnd"/>
            <w:r w:rsidRPr="00F65830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65830">
              <w:rPr>
                <w:sz w:val="16"/>
                <w:szCs w:val="16"/>
                <w:lang w:val="en-US"/>
              </w:rPr>
              <w:t>) = 0;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r w:rsidRPr="00F65830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t>Queue.h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queue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Elem* begin, * end;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queue(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 = 0;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begin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end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queue(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front(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begin-&gt;value;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end-&gt;value;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(size == 0)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push(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Elem* temp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value,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)) begin =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end-&gt;next =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end =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lastRenderedPageBreak/>
              <w:t xml:space="preserve">        size++;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pop(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Elem* temp = begin;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begin = begin-&gt;next;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size--;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while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>()) pop();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Node.h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Node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left, * right;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0;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spellStart"/>
            <w:proofErr w:type="gramEnd"/>
            <w:r w:rsidRPr="0037445D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node_left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node_right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node_inf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left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node_left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right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node_right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{}</w:t>
            </w:r>
          </w:p>
          <w:p w:rsidR="00F65830" w:rsidRPr="00F65830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t>Elem.h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Elem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Elem* next;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Elem*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value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next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t>Stack.h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stack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private: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Elem* top;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stack(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 = 0;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top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stack(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getTop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top-&gt;value;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pop(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Elem* temp = top;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top = top-&gt;next;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temp;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size--;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push(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Node* value)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top = new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value, top);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size++;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return size;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if (size == 0) return true;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else return false;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while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37445D">
              <w:rPr>
                <w:sz w:val="16"/>
                <w:szCs w:val="16"/>
                <w:lang w:val="en-US"/>
              </w:rPr>
              <w:t>()) pop();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  <w:bookmarkStart w:id="3" w:name="_GoBack"/>
            <w:bookmarkEnd w:id="3"/>
          </w:p>
        </w:tc>
      </w:tr>
    </w:tbl>
    <w:p w:rsidR="00D02B94" w:rsidRDefault="00D02B94" w:rsidP="00D02B94">
      <w:pPr>
        <w:pStyle w:val="1"/>
      </w:pPr>
      <w:bookmarkStart w:id="4" w:name="_Toc58158478"/>
      <w:r>
        <w:lastRenderedPageBreak/>
        <w:t>Пример работы</w:t>
      </w:r>
      <w:bookmarkEnd w:id="4"/>
    </w:p>
    <w:p w:rsidR="00D02B94" w:rsidRDefault="00F65830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1EDB8314" wp14:editId="66405D72">
            <wp:extent cx="17145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D67F3" w:rsidRPr="001D67F3" w:rsidRDefault="00F65830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4DCDAF" wp14:editId="19D8824D">
            <wp:extent cx="2209800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:rsidR="00D02B94" w:rsidRDefault="00D02B94" w:rsidP="00D02B94">
      <w:pPr>
        <w:pStyle w:val="1"/>
      </w:pPr>
      <w:bookmarkStart w:id="5" w:name="_Toc58158479"/>
      <w:r>
        <w:t>Вывод</w:t>
      </w:r>
      <w:bookmarkEnd w:id="5"/>
    </w:p>
    <w:p w:rsidR="00D02B94" w:rsidRPr="00D02B94" w:rsidRDefault="00D02B94" w:rsidP="00D02B94">
      <w:r>
        <w:t>При выполнении данной лабор</w:t>
      </w:r>
      <w:r w:rsidR="001B25B3">
        <w:t xml:space="preserve">аторной работы я познакомился с реализацией </w:t>
      </w:r>
      <w:r w:rsidR="00F65830">
        <w:t xml:space="preserve">различных </w:t>
      </w:r>
      <w:r w:rsidR="001B25B3">
        <w:t xml:space="preserve">алгоритмов </w:t>
      </w:r>
      <w:r w:rsidR="00F65830">
        <w:t>для двоичного дерева поиска</w:t>
      </w:r>
      <w:r w:rsidR="00F61841">
        <w:t xml:space="preserve"> </w:t>
      </w:r>
    </w:p>
    <w:sectPr w:rsidR="00D02B94" w:rsidRPr="00D02B94" w:rsidSect="00F618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C6" w:rsidRDefault="002C64C6" w:rsidP="00F61841">
      <w:pPr>
        <w:spacing w:line="240" w:lineRule="auto"/>
      </w:pPr>
      <w:r>
        <w:separator/>
      </w:r>
    </w:p>
  </w:endnote>
  <w:endnote w:type="continuationSeparator" w:id="0">
    <w:p w:rsidR="002C64C6" w:rsidRDefault="002C64C6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EndPr/>
    <w:sdtContent>
      <w:p w:rsidR="00C133A4" w:rsidRDefault="00C13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45D">
          <w:rPr>
            <w:noProof/>
          </w:rPr>
          <w:t>12</w:t>
        </w:r>
        <w:r>
          <w:fldChar w:fldCharType="end"/>
        </w:r>
      </w:p>
    </w:sdtContent>
  </w:sdt>
  <w:p w:rsidR="00C133A4" w:rsidRDefault="00C133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C6" w:rsidRDefault="002C64C6" w:rsidP="00F61841">
      <w:pPr>
        <w:spacing w:line="240" w:lineRule="auto"/>
      </w:pPr>
      <w:r>
        <w:separator/>
      </w:r>
    </w:p>
  </w:footnote>
  <w:footnote w:type="continuationSeparator" w:id="0">
    <w:p w:rsidR="002C64C6" w:rsidRDefault="002C64C6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1B25B3"/>
    <w:rsid w:val="001D67F3"/>
    <w:rsid w:val="002C64C6"/>
    <w:rsid w:val="00322A70"/>
    <w:rsid w:val="0037445D"/>
    <w:rsid w:val="004C7B9F"/>
    <w:rsid w:val="004F4564"/>
    <w:rsid w:val="00503E3E"/>
    <w:rsid w:val="0051038A"/>
    <w:rsid w:val="00525E9F"/>
    <w:rsid w:val="005953CE"/>
    <w:rsid w:val="005E194D"/>
    <w:rsid w:val="006264B1"/>
    <w:rsid w:val="006C2276"/>
    <w:rsid w:val="007770A5"/>
    <w:rsid w:val="008D4A8B"/>
    <w:rsid w:val="009604CC"/>
    <w:rsid w:val="00A60C17"/>
    <w:rsid w:val="00BA5D27"/>
    <w:rsid w:val="00C009B3"/>
    <w:rsid w:val="00C133A4"/>
    <w:rsid w:val="00D01C43"/>
    <w:rsid w:val="00D02B94"/>
    <w:rsid w:val="00DA1132"/>
    <w:rsid w:val="00E1304F"/>
    <w:rsid w:val="00F61841"/>
    <w:rsid w:val="00F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45D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445D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445D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37445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7445D"/>
  </w:style>
  <w:style w:type="character" w:customStyle="1" w:styleId="10">
    <w:name w:val="Заголовок 1 Знак"/>
    <w:basedOn w:val="a0"/>
    <w:link w:val="1"/>
    <w:uiPriority w:val="9"/>
    <w:rsid w:val="003744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37445D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3744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37445D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37445D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1D98-0F21-46FA-B946-65C5D701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221</TotalTime>
  <Pages>12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2020-10-31T20:27:00Z</dcterms:created>
  <dcterms:modified xsi:type="dcterms:W3CDTF">2020-12-07T11:33:00Z</dcterms:modified>
</cp:coreProperties>
</file>